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5E8F25D8" w14:textId="45DC2CD9" w:rsidR="003B5DBE" w:rsidRPr="00D0687F" w:rsidRDefault="003B5DBE" w:rsidP="00D0687F"/>
    <w:sectPr w:rsidR="003B5DBE" w:rsidRPr="00D0687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footnotePr>
        <w:pos w:val="beneathText"/>
      </w:footnotePr>
      <w:pgSz w:w="11900" w:h="16837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8F6A05" w14:textId="77777777" w:rsidR="00F21363" w:rsidRDefault="00F21363" w:rsidP="00B43413">
      <w:r>
        <w:separator/>
      </w:r>
    </w:p>
  </w:endnote>
  <w:endnote w:type="continuationSeparator" w:id="0">
    <w:p w14:paraId="65142DFA" w14:textId="77777777" w:rsidR="00F21363" w:rsidRDefault="00F21363" w:rsidP="00B434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46319B" w14:textId="77777777" w:rsidR="00B43413" w:rsidRDefault="00B43413">
    <w:pPr>
      <w:pStyle w:val="Sidfo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1F7223" w14:textId="77777777" w:rsidR="00B43413" w:rsidRDefault="00B43413">
    <w:pPr>
      <w:pStyle w:val="Sidfo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A8F12F" w14:textId="77777777" w:rsidR="00B43413" w:rsidRDefault="00B43413">
    <w:pPr>
      <w:pStyle w:val="Sidfo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4D2737" w14:textId="77777777" w:rsidR="00F21363" w:rsidRDefault="00F21363" w:rsidP="00B43413">
      <w:r>
        <w:separator/>
      </w:r>
    </w:p>
  </w:footnote>
  <w:footnote w:type="continuationSeparator" w:id="0">
    <w:p w14:paraId="78F3A687" w14:textId="77777777" w:rsidR="00F21363" w:rsidRDefault="00F21363" w:rsidP="00B434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EB0C59" w14:textId="77777777" w:rsidR="00B43413" w:rsidRDefault="00B43413">
    <w:pPr>
      <w:pStyle w:val="Sidhuvu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83B59F" w14:textId="77777777" w:rsidR="00B43413" w:rsidRDefault="00B43413">
    <w:pPr>
      <w:pStyle w:val="Sidhuvud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7E037A" w14:textId="77777777" w:rsidR="00B43413" w:rsidRDefault="00B43413">
    <w:pPr>
      <w:pStyle w:val="Sidhuvud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6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doNotValidateAgainstSchema/>
  <w:doNotDemarcateInvalidXml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68F"/>
    <w:rsid w:val="000A4471"/>
    <w:rsid w:val="000C4D55"/>
    <w:rsid w:val="000F16A5"/>
    <w:rsid w:val="000F4CA1"/>
    <w:rsid w:val="001A557B"/>
    <w:rsid w:val="001F6305"/>
    <w:rsid w:val="002401AB"/>
    <w:rsid w:val="002417B7"/>
    <w:rsid w:val="0025168F"/>
    <w:rsid w:val="0026338E"/>
    <w:rsid w:val="002C468D"/>
    <w:rsid w:val="002D2A62"/>
    <w:rsid w:val="002F2C0A"/>
    <w:rsid w:val="00331878"/>
    <w:rsid w:val="003323CF"/>
    <w:rsid w:val="003A6041"/>
    <w:rsid w:val="003B5DBE"/>
    <w:rsid w:val="00425998"/>
    <w:rsid w:val="00521F0C"/>
    <w:rsid w:val="005A3622"/>
    <w:rsid w:val="005E29CA"/>
    <w:rsid w:val="005F7983"/>
    <w:rsid w:val="00616C19"/>
    <w:rsid w:val="00625E21"/>
    <w:rsid w:val="00707548"/>
    <w:rsid w:val="007D1519"/>
    <w:rsid w:val="00846062"/>
    <w:rsid w:val="00867652"/>
    <w:rsid w:val="008A295C"/>
    <w:rsid w:val="008D0D9E"/>
    <w:rsid w:val="00976A26"/>
    <w:rsid w:val="0099163A"/>
    <w:rsid w:val="009B75B4"/>
    <w:rsid w:val="009E6432"/>
    <w:rsid w:val="00A448B1"/>
    <w:rsid w:val="00B236C9"/>
    <w:rsid w:val="00B43413"/>
    <w:rsid w:val="00BD20DA"/>
    <w:rsid w:val="00BD3847"/>
    <w:rsid w:val="00C13AE9"/>
    <w:rsid w:val="00C35288"/>
    <w:rsid w:val="00C84F68"/>
    <w:rsid w:val="00CC6832"/>
    <w:rsid w:val="00CC6886"/>
    <w:rsid w:val="00D0687F"/>
    <w:rsid w:val="00D24C9A"/>
    <w:rsid w:val="00D24D9B"/>
    <w:rsid w:val="00D86156"/>
    <w:rsid w:val="00DA62EA"/>
    <w:rsid w:val="00E34E0A"/>
    <w:rsid w:val="00F21363"/>
    <w:rsid w:val="00FB5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3736C098"/>
  <w15:chartTrackingRefBased/>
  <w15:docId w15:val="{AF12EF84-E91B-0946-9AF1-CACCC4653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uppressAutoHyphens/>
    </w:pPr>
    <w:rPr>
      <w:sz w:val="24"/>
      <w:szCs w:val="24"/>
      <w:lang w:val="nb-NO" w:eastAsia="ar-SA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customStyle="1" w:styleId="Heading">
    <w:name w:val="Heading"/>
    <w:basedOn w:val="Normal"/>
    <w:next w:val="Brdtext"/>
    <w:pPr>
      <w:keepNext/>
      <w:spacing w:before="240" w:after="120"/>
    </w:pPr>
    <w:rPr>
      <w:rFonts w:ascii="Arial" w:eastAsia="MS Mincho" w:hAnsi="Arial" w:cs="Arial"/>
      <w:sz w:val="28"/>
      <w:szCs w:val="28"/>
    </w:rPr>
  </w:style>
  <w:style w:type="paragraph" w:styleId="Brdtext">
    <w:name w:val="Body Text"/>
    <w:basedOn w:val="Normal"/>
    <w:pPr>
      <w:spacing w:after="120"/>
    </w:pPr>
  </w:style>
  <w:style w:type="paragraph" w:styleId="Lista">
    <w:name w:val="List"/>
    <w:basedOn w:val="Brdtext"/>
  </w:style>
  <w:style w:type="paragraph" w:styleId="Beskrivning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table" w:styleId="Tabellrutnt">
    <w:name w:val="Table Grid"/>
    <w:basedOn w:val="Normaltabell"/>
    <w:rsid w:val="001F6305"/>
    <w:pPr>
      <w:widowControl w:val="0"/>
      <w:suppressAutoHyphen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dhuvud">
    <w:name w:val="header"/>
    <w:basedOn w:val="Normal"/>
    <w:link w:val="SidhuvudChar"/>
    <w:rsid w:val="00B43413"/>
    <w:pPr>
      <w:tabs>
        <w:tab w:val="center" w:pos="4536"/>
        <w:tab w:val="right" w:pos="9072"/>
      </w:tabs>
    </w:pPr>
  </w:style>
  <w:style w:type="character" w:customStyle="1" w:styleId="SidhuvudChar">
    <w:name w:val="Sidhuvud Char"/>
    <w:basedOn w:val="Standardstycketeckensnitt"/>
    <w:link w:val="Sidhuvud"/>
    <w:rsid w:val="00B43413"/>
    <w:rPr>
      <w:sz w:val="24"/>
      <w:szCs w:val="24"/>
      <w:lang w:val="nb-NO" w:eastAsia="ar-SA"/>
    </w:rPr>
  </w:style>
  <w:style w:type="paragraph" w:styleId="Sidfot">
    <w:name w:val="footer"/>
    <w:basedOn w:val="Normal"/>
    <w:link w:val="SidfotChar"/>
    <w:rsid w:val="00B43413"/>
    <w:pPr>
      <w:tabs>
        <w:tab w:val="center" w:pos="4536"/>
        <w:tab w:val="right" w:pos="9072"/>
      </w:tabs>
    </w:pPr>
  </w:style>
  <w:style w:type="character" w:customStyle="1" w:styleId="SidfotChar">
    <w:name w:val="Sidfot Char"/>
    <w:basedOn w:val="Standardstycketeckensnitt"/>
    <w:link w:val="Sidfot"/>
    <w:rsid w:val="00B43413"/>
    <w:rPr>
      <w:sz w:val="24"/>
      <w:szCs w:val="24"/>
      <w:lang w:val="nb-NO" w:eastAsia="ar-SA"/>
    </w:rPr>
  </w:style>
  <w:style w:type="paragraph" w:styleId="HTML-frformaterad">
    <w:name w:val="HTML Preformatted"/>
    <w:basedOn w:val="Normal"/>
    <w:link w:val="HTML-frformateradChar"/>
    <w:rsid w:val="00425998"/>
    <w:rPr>
      <w:rFonts w:ascii="Consolas" w:hAnsi="Consolas"/>
      <w:sz w:val="20"/>
      <w:szCs w:val="20"/>
    </w:rPr>
  </w:style>
  <w:style w:type="character" w:customStyle="1" w:styleId="HTML-frformateradChar">
    <w:name w:val="HTML - förformaterad Char"/>
    <w:basedOn w:val="Standardstycketeckensnitt"/>
    <w:link w:val="HTML-frformaterad"/>
    <w:rsid w:val="00425998"/>
    <w:rPr>
      <w:rFonts w:ascii="Consolas" w:hAnsi="Consolas"/>
      <w:lang w:val="nb-NO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68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54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9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4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2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6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92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94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25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03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5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27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5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17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13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29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04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5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21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50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33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42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26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48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70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7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81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58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4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46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75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85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70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92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4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04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50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2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56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9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4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69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96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92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7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4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jool/repos/noisycricket-fundit/Solution/src/AppAdmin/Templates/Disponert_Bevilgning.dot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Disponert_Bevilgning.dot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Disponert bevilgning</vt:lpstr>
      <vt:lpstr>Disponert bevilgning</vt:lpstr>
    </vt:vector>
  </TitlesOfParts>
  <Company>ic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Disponert bevilgning</dc:title>
  <dc:subject/>
  <dc:creator>Ronneby Motorbåtsklubb</dc:creator>
  <cp:keywords/>
  <cp:lastModifiedBy>Johan Olofsson</cp:lastModifiedBy>
  <cp:revision>13</cp:revision>
  <cp:lastPrinted>1900-01-01T00:14:44Z</cp:lastPrinted>
  <dcterms:created xsi:type="dcterms:W3CDTF">2024-11-23T18:42:00Z</dcterms:created>
  <dcterms:modified xsi:type="dcterms:W3CDTF">2025-06-04T11:56:00Z</dcterms:modified>
</cp:coreProperties>
</file>